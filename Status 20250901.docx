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7418"/>
      </w:tblGrid>
      <w:tr w:rsidR="0018124D" w:rsidRPr="00010E8C" w14:paraId="05F84B71" w14:textId="77777777" w:rsidTr="0018124D">
        <w:tc>
          <w:tcPr>
            <w:tcW w:w="1663" w:type="dxa"/>
          </w:tcPr>
          <w:p w14:paraId="4BDB6F0C" w14:textId="77777777" w:rsidR="0018124D" w:rsidRPr="00A61B45" w:rsidRDefault="0018124D" w:rsidP="00A61B45">
            <w:pPr>
              <w:pStyle w:val="Typ"/>
            </w:pPr>
            <w:r w:rsidRPr="00A61B45">
              <w:t>Memo</w:t>
            </w:r>
          </w:p>
          <w:p w14:paraId="3C400111" w14:textId="77777777" w:rsidR="0018124D" w:rsidRPr="00060335" w:rsidRDefault="0018124D" w:rsidP="008F5E72"/>
        </w:tc>
        <w:tc>
          <w:tcPr>
            <w:tcW w:w="7623" w:type="dxa"/>
          </w:tcPr>
          <w:p w14:paraId="7E75BD9E" w14:textId="77777777" w:rsidR="0018124D" w:rsidRPr="00293551" w:rsidRDefault="0018124D" w:rsidP="008F5E72">
            <w:pPr>
              <w:rPr>
                <w:lang w:val="en-US"/>
              </w:rPr>
            </w:pPr>
          </w:p>
        </w:tc>
      </w:tr>
      <w:tr w:rsidR="0018124D" w:rsidRPr="00060335" w14:paraId="01BF622E" w14:textId="77777777" w:rsidTr="0018124D">
        <w:tc>
          <w:tcPr>
            <w:tcW w:w="1663" w:type="dxa"/>
          </w:tcPr>
          <w:p w14:paraId="2172D70A" w14:textId="77777777" w:rsidR="0018124D" w:rsidRPr="008F5E72" w:rsidRDefault="0018124D" w:rsidP="008F5E72">
            <w:pPr>
              <w:spacing w:line="360" w:lineRule="auto"/>
            </w:pPr>
            <w:r w:rsidRPr="008F5E72">
              <w:t>Type</w:t>
            </w:r>
          </w:p>
        </w:tc>
        <w:sdt>
          <w:sdtPr>
            <w:id w:val="286788755"/>
            <w:placeholder>
              <w:docPart w:val="FFDD06ED4D414D6CB2B8930B5E77B0AF"/>
            </w:placeholder>
            <w:showingPlcHdr/>
            <w:dropDownList>
              <w:listItem w:displayText="TelCo" w:value="TelCo"/>
              <w:listItem w:displayText="Video Conf" w:value="Video Conf"/>
              <w:listItem w:displayText="Meeting" w:value="Meeting"/>
              <w:listItem w:displayText="Preparation" w:value="Preparation"/>
              <w:listItem w:displayText="Memo" w:value="Memo"/>
            </w:dropDownList>
          </w:sdtPr>
          <w:sdtContent>
            <w:tc>
              <w:tcPr>
                <w:tcW w:w="7623" w:type="dxa"/>
              </w:tcPr>
              <w:p w14:paraId="4DB05BD2" w14:textId="77777777" w:rsidR="0018124D" w:rsidRPr="008F5E72" w:rsidRDefault="0018124D" w:rsidP="008F5E72">
                <w:r w:rsidRPr="008F5E72">
                  <w:rPr>
                    <w:rStyle w:val="Platzhaltertext"/>
                    <w:color w:val="auto"/>
                  </w:rPr>
                  <w:t>Wählen Sie ein Element aus.</w:t>
                </w:r>
              </w:p>
            </w:tc>
          </w:sdtContent>
        </w:sdt>
      </w:tr>
      <w:tr w:rsidR="0018124D" w:rsidRPr="00060335" w14:paraId="2B2B6317" w14:textId="77777777" w:rsidTr="0018124D">
        <w:tc>
          <w:tcPr>
            <w:tcW w:w="1663" w:type="dxa"/>
          </w:tcPr>
          <w:p w14:paraId="26263EDA" w14:textId="77777777" w:rsidR="0018124D" w:rsidRPr="008F5E72" w:rsidRDefault="0018124D" w:rsidP="008F5E72">
            <w:pPr>
              <w:spacing w:line="360" w:lineRule="auto"/>
            </w:pPr>
            <w:r w:rsidRPr="008F5E72">
              <w:t>Participants</w:t>
            </w:r>
          </w:p>
        </w:tc>
        <w:tc>
          <w:tcPr>
            <w:tcW w:w="7623" w:type="dxa"/>
          </w:tcPr>
          <w:p w14:paraId="2445F742" w14:textId="77777777" w:rsidR="0018124D" w:rsidRPr="008F5E72" w:rsidRDefault="0018124D" w:rsidP="008F5E72">
            <w:r w:rsidRPr="008F5E72">
              <w:t xml:space="preserve">AH, </w:t>
            </w:r>
          </w:p>
        </w:tc>
      </w:tr>
      <w:tr w:rsidR="0018124D" w:rsidRPr="00060335" w14:paraId="483A04E1" w14:textId="77777777" w:rsidTr="0018124D">
        <w:tc>
          <w:tcPr>
            <w:tcW w:w="1663" w:type="dxa"/>
          </w:tcPr>
          <w:p w14:paraId="3A85211A" w14:textId="77777777" w:rsidR="0018124D" w:rsidRPr="008F5E72" w:rsidRDefault="0018124D" w:rsidP="008F5E72">
            <w:pPr>
              <w:spacing w:line="360" w:lineRule="auto"/>
            </w:pPr>
            <w:bookmarkStart w:id="0" w:name="Datumsfeld" w:colFirst="1" w:colLast="1"/>
            <w:r w:rsidRPr="008F5E72">
              <w:t>Date</w:t>
            </w:r>
          </w:p>
        </w:tc>
        <w:tc>
          <w:tcPr>
            <w:tcW w:w="7623" w:type="dxa"/>
          </w:tcPr>
          <w:p w14:paraId="2053C1AE" w14:textId="77777777" w:rsidR="0018124D" w:rsidRPr="008F5E72" w:rsidRDefault="0018124D" w:rsidP="008F5E72">
            <w:r w:rsidRPr="008F5E72">
              <w:t>01.01.2</w:t>
            </w:r>
            <w:r w:rsidR="00FE5812">
              <w:t>5</w:t>
            </w:r>
          </w:p>
        </w:tc>
      </w:tr>
      <w:bookmarkEnd w:id="0"/>
      <w:tr w:rsidR="0018124D" w:rsidRPr="00060335" w14:paraId="184EF7DE" w14:textId="77777777" w:rsidTr="008F5E72">
        <w:trPr>
          <w:trHeight w:val="387"/>
        </w:trPr>
        <w:tc>
          <w:tcPr>
            <w:tcW w:w="1663" w:type="dxa"/>
          </w:tcPr>
          <w:p w14:paraId="74DA0F51" w14:textId="77777777" w:rsidR="0018124D" w:rsidRPr="008F5E72" w:rsidRDefault="0018124D" w:rsidP="008F5E72">
            <w:pPr>
              <w:spacing w:line="360" w:lineRule="auto"/>
            </w:pPr>
            <w:r w:rsidRPr="008F5E72">
              <w:t>Topic</w:t>
            </w:r>
          </w:p>
        </w:tc>
        <w:tc>
          <w:tcPr>
            <w:tcW w:w="7623" w:type="dxa"/>
          </w:tcPr>
          <w:p w14:paraId="6C8A7F9F" w14:textId="0BC5AB6F" w:rsidR="0018124D" w:rsidRPr="00A61B45" w:rsidRDefault="003C6CD6" w:rsidP="00A61B45">
            <w:pPr>
              <w:pStyle w:val="Titel"/>
            </w:pPr>
            <w:r>
              <w:t>Status</w:t>
            </w:r>
          </w:p>
        </w:tc>
      </w:tr>
      <w:tr w:rsidR="0018124D" w:rsidRPr="00060335" w14:paraId="381832C0" w14:textId="77777777" w:rsidTr="0018124D">
        <w:tc>
          <w:tcPr>
            <w:tcW w:w="1663" w:type="dxa"/>
          </w:tcPr>
          <w:p w14:paraId="2887B1ED" w14:textId="77777777" w:rsidR="0018124D" w:rsidRPr="008F5E72" w:rsidRDefault="0018124D" w:rsidP="008F5E72">
            <w:pPr>
              <w:spacing w:line="360" w:lineRule="auto"/>
            </w:pPr>
            <w:r w:rsidRPr="008F5E72">
              <w:t>Keywords</w:t>
            </w:r>
          </w:p>
        </w:tc>
        <w:tc>
          <w:tcPr>
            <w:tcW w:w="7623" w:type="dxa"/>
          </w:tcPr>
          <w:p w14:paraId="78C1A65D" w14:textId="77777777" w:rsidR="0018124D" w:rsidRPr="008F5E72" w:rsidRDefault="0018124D" w:rsidP="008F5E72"/>
        </w:tc>
      </w:tr>
      <w:tr w:rsidR="0018124D" w:rsidRPr="00060335" w14:paraId="443DD41A" w14:textId="77777777" w:rsidTr="0018124D">
        <w:tc>
          <w:tcPr>
            <w:tcW w:w="1663" w:type="dxa"/>
          </w:tcPr>
          <w:p w14:paraId="135FB80F" w14:textId="77777777" w:rsidR="0018124D" w:rsidRPr="008F5E72" w:rsidRDefault="0018124D" w:rsidP="008F5E72">
            <w:pPr>
              <w:spacing w:line="360" w:lineRule="auto"/>
            </w:pPr>
            <w:r w:rsidRPr="008F5E72">
              <w:t>Summary</w:t>
            </w:r>
          </w:p>
        </w:tc>
        <w:tc>
          <w:tcPr>
            <w:tcW w:w="7623" w:type="dxa"/>
          </w:tcPr>
          <w:p w14:paraId="5A24D5CA" w14:textId="77777777" w:rsidR="008F5E72" w:rsidRPr="008F5E72" w:rsidRDefault="008F5E72" w:rsidP="008F5E72"/>
          <w:p w14:paraId="522A8504" w14:textId="77777777" w:rsidR="0018124D" w:rsidRPr="008F5E72" w:rsidRDefault="0018124D" w:rsidP="008F5E72"/>
        </w:tc>
      </w:tr>
    </w:tbl>
    <w:p w14:paraId="12FEC7A2" w14:textId="77777777" w:rsidR="0018124D" w:rsidRPr="004D6CDD" w:rsidRDefault="0018124D" w:rsidP="00FB15A5"/>
    <w:p w14:paraId="533D51B1" w14:textId="77777777" w:rsidR="004D6CDD" w:rsidRDefault="004D6CDD" w:rsidP="00FB15A5"/>
    <w:p w14:paraId="5C5B5C93" w14:textId="77777777" w:rsidR="00EF29B2" w:rsidRDefault="00EF29B2" w:rsidP="00FB15A5"/>
    <w:p w14:paraId="3F6A4E36" w14:textId="67507F7C" w:rsidR="00EF29B2" w:rsidRDefault="00EF29B2" w:rsidP="00EF29B2">
      <w:pPr>
        <w:pStyle w:val="berschrift1"/>
      </w:pPr>
      <w:r>
        <w:t>1.9.25</w:t>
      </w:r>
    </w:p>
    <w:p w14:paraId="4F378A2B" w14:textId="4B1F2FAA" w:rsidR="00EF29B2" w:rsidRDefault="00EF29B2" w:rsidP="00EF29B2">
      <w:pPr>
        <w:rPr>
          <w:lang w:eastAsia="de-DE"/>
        </w:rPr>
      </w:pPr>
      <w:r>
        <w:rPr>
          <w:lang w:eastAsia="de-DE"/>
        </w:rPr>
        <w:t xml:space="preserve">Ich möchte unabhängig von prices.parquet werden. Ich möchte nur noch die Kursdaten für den letzten </w:t>
      </w:r>
      <w:r>
        <w:rPr>
          <w:lang w:eastAsia="de-DE"/>
        </w:rPr>
        <w:t>Handelstag</w:t>
      </w:r>
      <w:r>
        <w:rPr>
          <w:lang w:eastAsia="de-DE"/>
        </w:rPr>
        <w:t xml:space="preserve"> und den letzten </w:t>
      </w:r>
      <w:r>
        <w:rPr>
          <w:lang w:eastAsia="de-DE"/>
        </w:rPr>
        <w:t>Handelstag</w:t>
      </w:r>
      <w:r>
        <w:rPr>
          <w:lang w:eastAsia="de-DE"/>
        </w:rPr>
        <w:t xml:space="preserve"> des letzten </w:t>
      </w:r>
      <w:proofErr w:type="spellStart"/>
      <w:r>
        <w:rPr>
          <w:lang w:eastAsia="de-DE"/>
        </w:rPr>
        <w:t>monats</w:t>
      </w:r>
      <w:proofErr w:type="spellEnd"/>
      <w:r>
        <w:rPr>
          <w:lang w:eastAsia="de-DE"/>
        </w:rPr>
        <w:t xml:space="preserve"> von yfinance ziehen. Damit habe ich keine Wert </w:t>
      </w:r>
      <w:r>
        <w:rPr>
          <w:lang w:eastAsia="de-DE"/>
        </w:rPr>
        <w:t>Matrix</w:t>
      </w:r>
      <w:r>
        <w:rPr>
          <w:lang w:eastAsia="de-DE"/>
        </w:rPr>
        <w:t xml:space="preserve"> mehr.</w:t>
      </w:r>
    </w:p>
    <w:p w14:paraId="20BC63B9" w14:textId="38C20213" w:rsidR="00EF29B2" w:rsidRDefault="00EF29B2" w:rsidP="00EF29B2">
      <w:pPr>
        <w:rPr>
          <w:lang w:eastAsia="de-DE"/>
        </w:rPr>
      </w:pPr>
      <w:r>
        <w:rPr>
          <w:lang w:eastAsia="de-DE"/>
        </w:rPr>
        <w:t xml:space="preserve">Ich kann </w:t>
      </w:r>
      <w:r>
        <w:rPr>
          <w:lang w:eastAsia="de-DE"/>
        </w:rPr>
        <w:t>Routinen</w:t>
      </w:r>
      <w:r>
        <w:rPr>
          <w:lang w:eastAsia="de-DE"/>
        </w:rPr>
        <w:t xml:space="preserve"> „prices </w:t>
      </w:r>
      <w:proofErr w:type="spellStart"/>
      <w:r>
        <w:rPr>
          <w:lang w:eastAsia="de-DE"/>
        </w:rPr>
        <w:t>parquet</w:t>
      </w:r>
      <w:proofErr w:type="spellEnd"/>
      <w:r>
        <w:rPr>
          <w:lang w:eastAsia="de-DE"/>
        </w:rPr>
        <w:t xml:space="preserve"> einlesen“, „</w:t>
      </w:r>
      <w:proofErr w:type="spellStart"/>
      <w:r>
        <w:rPr>
          <w:lang w:eastAsia="de-DE"/>
        </w:rPr>
        <w:t>abgleich</w:t>
      </w:r>
      <w:proofErr w:type="spellEnd"/>
      <w:r>
        <w:rPr>
          <w:lang w:eastAsia="de-DE"/>
        </w:rPr>
        <w:t xml:space="preserve"> prices mit </w:t>
      </w:r>
      <w:proofErr w:type="spellStart"/>
      <w:r>
        <w:rPr>
          <w:lang w:eastAsia="de-DE"/>
        </w:rPr>
        <w:t>instruments</w:t>
      </w:r>
      <w:proofErr w:type="spellEnd"/>
      <w:r>
        <w:rPr>
          <w:lang w:eastAsia="de-DE"/>
        </w:rPr>
        <w:t>“, „prices update“</w:t>
      </w:r>
    </w:p>
    <w:p w14:paraId="764A6A59" w14:textId="05D6779C" w:rsidR="00EF29B2" w:rsidRDefault="00EF29B2" w:rsidP="00EF29B2">
      <w:pPr>
        <w:rPr>
          <w:lang w:eastAsia="de-DE"/>
        </w:rPr>
      </w:pPr>
      <w:r>
        <w:rPr>
          <w:lang w:eastAsia="de-DE"/>
        </w:rPr>
        <w:t xml:space="preserve">Claude hat eine Backup Datei der alten Version </w:t>
      </w:r>
      <w:proofErr w:type="spellStart"/>
      <w:r>
        <w:rPr>
          <w:lang w:eastAsia="de-DE"/>
        </w:rPr>
        <w:t>angleg</w:t>
      </w:r>
      <w:r>
        <w:rPr>
          <w:lang w:eastAsia="de-DE"/>
        </w:rPr>
        <w:t>t</w:t>
      </w:r>
      <w:proofErr w:type="spellEnd"/>
    </w:p>
    <w:p w14:paraId="1FDED6BD" w14:textId="77777777" w:rsidR="00EF29B2" w:rsidRPr="00582943" w:rsidRDefault="00EF29B2" w:rsidP="00EF29B2">
      <w:pPr>
        <w:rPr>
          <w:lang w:val="en-US" w:eastAsia="de-DE"/>
        </w:rPr>
      </w:pPr>
      <w:r w:rsidRPr="00582943">
        <w:rPr>
          <w:lang w:val="en-US" w:eastAsia="de-DE"/>
        </w:rPr>
        <w:t xml:space="preserve">Commit =&gt; </w:t>
      </w:r>
      <w:proofErr w:type="spellStart"/>
      <w:r w:rsidRPr="00582943">
        <w:rPr>
          <w:lang w:val="en-US" w:eastAsia="de-DE"/>
        </w:rPr>
        <w:t>neues</w:t>
      </w:r>
      <w:proofErr w:type="spellEnd"/>
      <w:r w:rsidRPr="00582943">
        <w:rPr>
          <w:lang w:val="en-US" w:eastAsia="de-DE"/>
        </w:rPr>
        <w:t xml:space="preserve"> main</w:t>
      </w:r>
    </w:p>
    <w:p w14:paraId="42E0D49F" w14:textId="77777777" w:rsidR="00EF29B2" w:rsidRDefault="00EF29B2" w:rsidP="00EF29B2">
      <w:pPr>
        <w:rPr>
          <w:lang w:val="en-US" w:eastAsia="de-DE"/>
        </w:rPr>
      </w:pPr>
      <w:r w:rsidRPr="00B36159">
        <w:rPr>
          <w:lang w:val="en-US" w:eastAsia="de-DE"/>
        </w:rPr>
        <w:t>Values_last_month, shares_l</w:t>
      </w:r>
      <w:r>
        <w:rPr>
          <w:lang w:val="en-US" w:eastAsia="de-DE"/>
        </w:rPr>
        <w:t xml:space="preserve">ast_month </w:t>
      </w:r>
      <w:proofErr w:type="spellStart"/>
      <w:r>
        <w:rPr>
          <w:lang w:val="en-US" w:eastAsia="de-DE"/>
        </w:rPr>
        <w:t>werden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nicht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mehr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benötigt</w:t>
      </w:r>
      <w:proofErr w:type="spellEnd"/>
    </w:p>
    <w:p w14:paraId="4649A7EF" w14:textId="071C2E34" w:rsidR="00EF29B2" w:rsidRDefault="00EF29B2" w:rsidP="00EF29B2">
      <w:pPr>
        <w:rPr>
          <w:lang w:eastAsia="de-DE"/>
        </w:rPr>
      </w:pPr>
      <w:r w:rsidRPr="00B36159">
        <w:rPr>
          <w:lang w:eastAsia="de-DE"/>
        </w:rPr>
        <w:t>NumPy</w:t>
      </w:r>
      <w:r w:rsidRPr="00B36159">
        <w:rPr>
          <w:lang w:eastAsia="de-DE"/>
        </w:rPr>
        <w:t xml:space="preserve"> wird nicht mehr b</w:t>
      </w:r>
      <w:r>
        <w:rPr>
          <w:lang w:eastAsia="de-DE"/>
        </w:rPr>
        <w:t>enötigt</w:t>
      </w:r>
    </w:p>
    <w:p w14:paraId="12BC634E" w14:textId="31FD8452" w:rsidR="00EF29B2" w:rsidRDefault="00EF29B2" w:rsidP="00EF29B2">
      <w:pPr>
        <w:rPr>
          <w:lang w:eastAsia="de-DE"/>
        </w:rPr>
      </w:pPr>
      <w:r>
        <w:rPr>
          <w:lang w:eastAsia="de-DE"/>
        </w:rPr>
        <w:t xml:space="preserve">Debug </w:t>
      </w:r>
      <w:r>
        <w:rPr>
          <w:lang w:eastAsia="de-DE"/>
        </w:rPr>
        <w:t>Zeilen</w:t>
      </w:r>
      <w:r>
        <w:rPr>
          <w:lang w:eastAsia="de-DE"/>
        </w:rPr>
        <w:t xml:space="preserve"> entfernen</w:t>
      </w:r>
    </w:p>
    <w:p w14:paraId="603A54E4" w14:textId="77777777" w:rsidR="00EF29B2" w:rsidRPr="00B36159" w:rsidRDefault="00EF29B2" w:rsidP="00EF29B2">
      <w:pPr>
        <w:rPr>
          <w:lang w:eastAsia="de-DE"/>
        </w:rPr>
      </w:pPr>
      <w:proofErr w:type="spellStart"/>
      <w:r>
        <w:rPr>
          <w:lang w:eastAsia="de-DE"/>
        </w:rPr>
        <w:t>commit</w:t>
      </w:r>
      <w:proofErr w:type="spellEnd"/>
    </w:p>
    <w:p w14:paraId="1A7680CA" w14:textId="77777777" w:rsidR="00EF29B2" w:rsidRPr="00EF29B2" w:rsidRDefault="00EF29B2" w:rsidP="00EF29B2"/>
    <w:p w14:paraId="6F9C23D6" w14:textId="77777777" w:rsidR="00EF29B2" w:rsidRPr="004D6CDD" w:rsidRDefault="00EF29B2" w:rsidP="00FB15A5"/>
    <w:sectPr w:rsidR="00EF29B2" w:rsidRPr="004D6CDD" w:rsidSect="009402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134" w:left="1418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603B5" w14:textId="77777777" w:rsidR="00AD2C96" w:rsidRDefault="00AD2C96" w:rsidP="008F5E72">
      <w:r>
        <w:separator/>
      </w:r>
    </w:p>
  </w:endnote>
  <w:endnote w:type="continuationSeparator" w:id="0">
    <w:p w14:paraId="71E88E31" w14:textId="77777777" w:rsidR="00AD2C96" w:rsidRDefault="00AD2C96" w:rsidP="008F5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D9B8F" w14:textId="77777777" w:rsidR="00983199" w:rsidRDefault="00983199" w:rsidP="0098319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E402A" w14:textId="77777777" w:rsidR="004D59F3" w:rsidRPr="00983199" w:rsidRDefault="0018124D" w:rsidP="00983199">
    <w:pPr>
      <w:pStyle w:val="Fuzeile"/>
    </w:pPr>
    <w:r w:rsidRPr="00983199">
      <w:t xml:space="preserve">Dr. A. </w:t>
    </w:r>
    <w:r w:rsidR="0005113D" w:rsidRPr="00983199">
      <w:t>Haunschild</w:t>
    </w:r>
    <w:r w:rsidR="0005113D" w:rsidRPr="00983199">
      <w:tab/>
    </w:r>
    <w:fldSimple w:instr=" FILENAME   \* MERGEFORMAT ">
      <w:r w:rsidR="003C6CD6">
        <w:rPr>
          <w:noProof/>
        </w:rPr>
        <w:t>Dokument3</w:t>
      </w:r>
    </w:fldSimple>
    <w:r w:rsidR="0005113D" w:rsidRPr="00983199">
      <w:tab/>
      <w:t xml:space="preserve">printed at: </w:t>
    </w:r>
    <w:r w:rsidR="0005113D" w:rsidRPr="00983199">
      <w:fldChar w:fldCharType="begin"/>
    </w:r>
    <w:r w:rsidR="0005113D" w:rsidRPr="00983199">
      <w:instrText xml:space="preserve"> PRINTDATE  \@ "dd.MM.yyyy HH:mm"  \* MERGEFORMAT </w:instrText>
    </w:r>
    <w:r w:rsidR="0005113D" w:rsidRPr="00983199">
      <w:fldChar w:fldCharType="separate"/>
    </w:r>
    <w:r w:rsidR="003C6CD6">
      <w:rPr>
        <w:noProof/>
      </w:rPr>
      <w:t>15.11.2015 14:23</w:t>
    </w:r>
    <w:r w:rsidR="0005113D" w:rsidRPr="00983199">
      <w:fldChar w:fldCharType="end"/>
    </w:r>
  </w:p>
  <w:p w14:paraId="4BB040C2" w14:textId="77777777" w:rsidR="0005113D" w:rsidRPr="00983199" w:rsidRDefault="004D59F3" w:rsidP="00983199">
    <w:pPr>
      <w:pStyle w:val="Fuzeile"/>
    </w:pPr>
    <w:r w:rsidRPr="00983199">
      <w:tab/>
    </w:r>
    <w:r w:rsidRPr="00983199">
      <w:tab/>
      <w:t xml:space="preserve">Page: </w:t>
    </w:r>
    <w:r w:rsidRPr="00983199">
      <w:fldChar w:fldCharType="begin"/>
    </w:r>
    <w:r w:rsidRPr="00983199">
      <w:instrText xml:space="preserve"> PAGE  \* Arabic  \* MERGEFORMAT </w:instrText>
    </w:r>
    <w:r w:rsidRPr="00983199">
      <w:fldChar w:fldCharType="separate"/>
    </w:r>
    <w:r w:rsidR="00183350" w:rsidRPr="00983199">
      <w:t>2</w:t>
    </w:r>
    <w:r w:rsidRPr="00983199">
      <w:fldChar w:fldCharType="end"/>
    </w:r>
    <w:r w:rsidRPr="00983199">
      <w:t xml:space="preserve"> of  </w:t>
    </w:r>
    <w:fldSimple w:instr=" NUMPAGES  \* Arabic  \* MERGEFORMAT ">
      <w:r w:rsidR="00183350" w:rsidRPr="0098319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BE138" w14:textId="77777777" w:rsidR="00983199" w:rsidRDefault="00983199" w:rsidP="009831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83638" w14:textId="77777777" w:rsidR="00AD2C96" w:rsidRDefault="00AD2C96" w:rsidP="008F5E72">
      <w:r>
        <w:separator/>
      </w:r>
    </w:p>
  </w:footnote>
  <w:footnote w:type="continuationSeparator" w:id="0">
    <w:p w14:paraId="5BB48553" w14:textId="77777777" w:rsidR="00AD2C96" w:rsidRDefault="00AD2C96" w:rsidP="008F5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B2E26" w14:textId="77777777" w:rsidR="00983199" w:rsidRDefault="0098319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C1B2A" w14:textId="77777777" w:rsidR="00A14737" w:rsidRDefault="00A14737" w:rsidP="008F5E72">
    <w:pPr>
      <w:pStyle w:val="Kopfzeile"/>
    </w:pPr>
  </w:p>
  <w:p w14:paraId="447AED34" w14:textId="77777777" w:rsidR="00A14737" w:rsidRDefault="00A14737" w:rsidP="008F5E7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7C587" w14:textId="77777777" w:rsidR="00983199" w:rsidRDefault="0098319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C67DE"/>
    <w:multiLevelType w:val="hybridMultilevel"/>
    <w:tmpl w:val="078AAB0C"/>
    <w:lvl w:ilvl="0" w:tplc="1EA4E6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9D2"/>
    <w:multiLevelType w:val="hybridMultilevel"/>
    <w:tmpl w:val="D8DC23DC"/>
    <w:lvl w:ilvl="0" w:tplc="CAA473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742258">
    <w:abstractNumId w:val="0"/>
  </w:num>
  <w:num w:numId="2" w16cid:durableId="1879972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27D00E4-025C-4CF1-A6D6-C0528CD68126}"/>
    <w:docVar w:name="dgnword-eventsink" w:val="2596009827888"/>
  </w:docVars>
  <w:rsids>
    <w:rsidRoot w:val="003C6CD6"/>
    <w:rsid w:val="00024FB8"/>
    <w:rsid w:val="00035F11"/>
    <w:rsid w:val="0005113D"/>
    <w:rsid w:val="000D0494"/>
    <w:rsid w:val="0015065B"/>
    <w:rsid w:val="001643F2"/>
    <w:rsid w:val="0018124D"/>
    <w:rsid w:val="00183350"/>
    <w:rsid w:val="002345B9"/>
    <w:rsid w:val="00304117"/>
    <w:rsid w:val="003056E0"/>
    <w:rsid w:val="00375038"/>
    <w:rsid w:val="003C6CD6"/>
    <w:rsid w:val="004042AB"/>
    <w:rsid w:val="00442494"/>
    <w:rsid w:val="00462C4B"/>
    <w:rsid w:val="004C485F"/>
    <w:rsid w:val="004D0DBA"/>
    <w:rsid w:val="004D59F3"/>
    <w:rsid w:val="004D6261"/>
    <w:rsid w:val="004D6CDD"/>
    <w:rsid w:val="0050275D"/>
    <w:rsid w:val="005D28B2"/>
    <w:rsid w:val="006A2F20"/>
    <w:rsid w:val="007351B5"/>
    <w:rsid w:val="00760920"/>
    <w:rsid w:val="007A5DFD"/>
    <w:rsid w:val="007C430D"/>
    <w:rsid w:val="00826924"/>
    <w:rsid w:val="0084258C"/>
    <w:rsid w:val="00870E65"/>
    <w:rsid w:val="008B49CB"/>
    <w:rsid w:val="008C2AA8"/>
    <w:rsid w:val="008E70E1"/>
    <w:rsid w:val="008F5E72"/>
    <w:rsid w:val="00940211"/>
    <w:rsid w:val="00983199"/>
    <w:rsid w:val="009E2AB2"/>
    <w:rsid w:val="009E4EEF"/>
    <w:rsid w:val="00A14737"/>
    <w:rsid w:val="00A414D8"/>
    <w:rsid w:val="00A61B45"/>
    <w:rsid w:val="00A647B8"/>
    <w:rsid w:val="00AA30B5"/>
    <w:rsid w:val="00AB12A9"/>
    <w:rsid w:val="00AD2C96"/>
    <w:rsid w:val="00AE6E2E"/>
    <w:rsid w:val="00B17486"/>
    <w:rsid w:val="00B17A9F"/>
    <w:rsid w:val="00B82EE8"/>
    <w:rsid w:val="00B87B0A"/>
    <w:rsid w:val="00BA44C9"/>
    <w:rsid w:val="00C86DC7"/>
    <w:rsid w:val="00CC05BB"/>
    <w:rsid w:val="00D45990"/>
    <w:rsid w:val="00D46895"/>
    <w:rsid w:val="00DA611E"/>
    <w:rsid w:val="00E312EB"/>
    <w:rsid w:val="00E45C3B"/>
    <w:rsid w:val="00ED359E"/>
    <w:rsid w:val="00EF29B2"/>
    <w:rsid w:val="00F81186"/>
    <w:rsid w:val="00FB15A5"/>
    <w:rsid w:val="00FE5812"/>
    <w:rsid w:val="00FF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9EC91"/>
  <w15:docId w15:val="{8AD127A6-61EE-4E95-B9A0-DA0B767A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5E72"/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F5E72"/>
    <w:pPr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5E72"/>
    <w:pPr>
      <w:outlineLvl w:val="1"/>
    </w:pPr>
    <w:rPr>
      <w:b/>
      <w:b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rsid w:val="009E2AB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1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113D"/>
    <w:rPr>
      <w:sz w:val="21"/>
    </w:rPr>
  </w:style>
  <w:style w:type="paragraph" w:styleId="Fuzeile">
    <w:name w:val="footer"/>
    <w:basedOn w:val="Standard"/>
    <w:link w:val="FuzeileZchn"/>
    <w:uiPriority w:val="99"/>
    <w:unhideWhenUsed/>
    <w:rsid w:val="00983199"/>
    <w:pPr>
      <w:tabs>
        <w:tab w:val="center" w:pos="4536"/>
        <w:tab w:val="right" w:pos="9072"/>
      </w:tabs>
      <w:spacing w:after="0" w:line="240" w:lineRule="auto"/>
    </w:pPr>
    <w:rPr>
      <w:sz w:val="12"/>
      <w:szCs w:val="12"/>
      <w:lang w:val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83199"/>
    <w:rPr>
      <w:sz w:val="12"/>
      <w:szCs w:val="12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4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473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A61B45"/>
    <w:pPr>
      <w:spacing w:after="0" w:line="240" w:lineRule="auto"/>
    </w:pPr>
    <w:rPr>
      <w:rFonts w:eastAsiaTheme="minorEastAsia"/>
      <w:szCs w:val="21"/>
      <w:lang w:eastAsia="ja-JP"/>
    </w:rPr>
  </w:style>
  <w:style w:type="character" w:customStyle="1" w:styleId="TitelZchn">
    <w:name w:val="Titel Zchn"/>
    <w:basedOn w:val="Absatz-Standardschriftart"/>
    <w:link w:val="Titel"/>
    <w:uiPriority w:val="10"/>
    <w:rsid w:val="00A61B45"/>
    <w:rPr>
      <w:rFonts w:eastAsiaTheme="minorEastAsia"/>
      <w:sz w:val="21"/>
      <w:szCs w:val="21"/>
      <w:lang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5E72"/>
    <w:rPr>
      <w:b/>
      <w:bCs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F5E72"/>
    <w:rPr>
      <w:b/>
      <w:bCs/>
      <w:sz w:val="28"/>
      <w:szCs w:val="28"/>
    </w:rPr>
  </w:style>
  <w:style w:type="paragraph" w:styleId="KeinLeerraum">
    <w:name w:val="No Spacing"/>
    <w:uiPriority w:val="1"/>
    <w:rsid w:val="007C430D"/>
    <w:pPr>
      <w:spacing w:after="0" w:line="240" w:lineRule="auto"/>
    </w:pPr>
    <w:rPr>
      <w:sz w:val="21"/>
    </w:rPr>
  </w:style>
  <w:style w:type="table" w:styleId="Tabellenraster">
    <w:name w:val="Table Grid"/>
    <w:basedOn w:val="NormaleTabelle"/>
    <w:uiPriority w:val="39"/>
    <w:rsid w:val="0018124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8124D"/>
    <w:rPr>
      <w:color w:val="808080"/>
    </w:rPr>
  </w:style>
  <w:style w:type="paragraph" w:customStyle="1" w:styleId="Typ">
    <w:name w:val="Typ"/>
    <w:basedOn w:val="Titel"/>
    <w:link w:val="TypZchn"/>
    <w:rsid w:val="00A61B45"/>
    <w:rPr>
      <w:b/>
      <w:bCs/>
      <w:sz w:val="36"/>
      <w:szCs w:val="36"/>
    </w:rPr>
  </w:style>
  <w:style w:type="character" w:customStyle="1" w:styleId="TypZchn">
    <w:name w:val="Typ Zchn"/>
    <w:basedOn w:val="TitelZchn"/>
    <w:link w:val="Typ"/>
    <w:rsid w:val="00A61B45"/>
    <w:rPr>
      <w:rFonts w:eastAsiaTheme="minorEastAsia"/>
      <w:b/>
      <w:bCs/>
      <w:sz w:val="36"/>
      <w:szCs w:val="3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\Documents\Benutzerdefinierte%20Office-Vorlagen\Memo%20Deu%20Priva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DD06ED4D414D6CB2B8930B5E77B0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C01CB1-BF7F-448C-9339-2E9395E97C75}"/>
      </w:docPartPr>
      <w:docPartBody>
        <w:p w:rsidR="00000000" w:rsidRDefault="00000000">
          <w:pPr>
            <w:pStyle w:val="FFDD06ED4D414D6CB2B8930B5E77B0AF"/>
          </w:pPr>
          <w:r w:rsidRPr="00ED3FE9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DE"/>
    <w:rsid w:val="006E38DE"/>
    <w:rsid w:val="00E4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FDD06ED4D414D6CB2B8930B5E77B0AF">
    <w:name w:val="FFDD06ED4D414D6CB2B8930B5E77B0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ASF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 Deu Privat</Template>
  <TotalTime>0</TotalTime>
  <Pages>1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Paper</dc:title>
  <dc:creator>Dr. Alexander Haunschild</dc:creator>
  <cp:lastModifiedBy>Alexander Dr. Haunschild</cp:lastModifiedBy>
  <cp:revision>2</cp:revision>
  <cp:lastPrinted>2015-11-15T13:23:00Z</cp:lastPrinted>
  <dcterms:created xsi:type="dcterms:W3CDTF">2025-09-07T04:44:00Z</dcterms:created>
  <dcterms:modified xsi:type="dcterms:W3CDTF">2025-09-07T04:47:00Z</dcterms:modified>
</cp:coreProperties>
</file>